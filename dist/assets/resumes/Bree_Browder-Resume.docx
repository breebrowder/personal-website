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0266" w14:textId="3FF15BAD" w:rsidR="000268E2" w:rsidRPr="002F282F" w:rsidRDefault="00607F5A" w:rsidP="0041475F">
      <w:pPr>
        <w:pStyle w:val="Name"/>
        <w:ind w:left="0"/>
        <w:rPr>
          <w:rFonts w:asciiTheme="minorHAnsi" w:hAnsiTheme="minorHAnsi" w:cstheme="minorHAnsi"/>
          <w:sz w:val="28"/>
          <w:szCs w:val="28"/>
        </w:rPr>
      </w:pPr>
      <w:r w:rsidRPr="002F282F">
        <w:rPr>
          <w:rFonts w:asciiTheme="minorHAnsi" w:hAnsiTheme="minorHAnsi" w:cstheme="minorHAnsi"/>
          <w:sz w:val="28"/>
          <w:szCs w:val="28"/>
        </w:rPr>
        <w:t>Bree Browder</w:t>
      </w:r>
    </w:p>
    <w:p w14:paraId="2956D16B" w14:textId="77777777" w:rsidR="0041475F" w:rsidRPr="002F282F" w:rsidRDefault="0041475F" w:rsidP="0041475F">
      <w:pPr>
        <w:pStyle w:val="Name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0268E2" w:rsidRPr="002F282F" w14:paraId="5BCD4C1A" w14:textId="77777777" w:rsidTr="001C29E5">
        <w:tc>
          <w:tcPr>
            <w:tcW w:w="4428" w:type="dxa"/>
          </w:tcPr>
          <w:p w14:paraId="4A184B74" w14:textId="77777777" w:rsidR="0041475F" w:rsidRPr="002F282F" w:rsidRDefault="0041475F" w:rsidP="0041475F">
            <w:pPr>
              <w:widowControl w:val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82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Tulsa, OK  74107</w:t>
            </w:r>
          </w:p>
          <w:p w14:paraId="41D12038" w14:textId="3DCF05A4" w:rsidR="00F376E5" w:rsidRPr="002F282F" w:rsidRDefault="00F376E5" w:rsidP="0041475F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2F282F">
              <w:rPr>
                <w:rFonts w:asciiTheme="minorHAnsi" w:hAnsiTheme="minorHAnsi" w:cstheme="minorHAnsi"/>
                <w:sz w:val="20"/>
                <w:szCs w:val="20"/>
              </w:rPr>
              <w:t>Phone: (</w:t>
            </w:r>
            <w:r w:rsidR="00607F5A" w:rsidRPr="002F282F">
              <w:rPr>
                <w:rFonts w:asciiTheme="minorHAnsi" w:hAnsiTheme="minorHAnsi" w:cstheme="minorHAnsi"/>
                <w:sz w:val="20"/>
                <w:szCs w:val="20"/>
              </w:rPr>
              <w:t>918</w:t>
            </w:r>
            <w:r w:rsidRPr="002F282F">
              <w:rPr>
                <w:rFonts w:asciiTheme="minorHAnsi" w:hAnsiTheme="minorHAnsi" w:cstheme="minorHAnsi"/>
                <w:sz w:val="20"/>
                <w:szCs w:val="20"/>
              </w:rPr>
              <w:t xml:space="preserve">) </w:t>
            </w:r>
            <w:r w:rsidR="00607F5A" w:rsidRPr="002F282F">
              <w:rPr>
                <w:rFonts w:asciiTheme="minorHAnsi" w:hAnsiTheme="minorHAnsi" w:cstheme="minorHAnsi"/>
                <w:sz w:val="20"/>
                <w:szCs w:val="20"/>
              </w:rPr>
              <w:t>417</w:t>
            </w:r>
            <w:r w:rsidRPr="002F282F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607F5A" w:rsidRPr="002F282F">
              <w:rPr>
                <w:rFonts w:asciiTheme="minorHAnsi" w:hAnsiTheme="minorHAnsi" w:cstheme="minorHAnsi"/>
                <w:sz w:val="20"/>
                <w:szCs w:val="20"/>
              </w:rPr>
              <w:t>2259</w:t>
            </w:r>
          </w:p>
          <w:p w14:paraId="37C629EE" w14:textId="4F46FFC5" w:rsidR="00F376E5" w:rsidRPr="002F282F" w:rsidRDefault="00854B68" w:rsidP="0041475F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8" w:history="1">
              <w:r w:rsidRPr="002F282F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browder.bree@gmail.com</w:t>
              </w:r>
            </w:hyperlink>
          </w:p>
          <w:p w14:paraId="0ECDD2F2" w14:textId="006EDAA2" w:rsidR="00854B68" w:rsidRPr="002F282F" w:rsidRDefault="00854B68" w:rsidP="0041475F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428" w:type="dxa"/>
          </w:tcPr>
          <w:p w14:paraId="1B6CFB18" w14:textId="1EB9D2A2" w:rsidR="000268E2" w:rsidRPr="002F282F" w:rsidRDefault="000268E2" w:rsidP="0041475F">
            <w:pPr>
              <w:widowControl w:val="0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F282F">
              <w:rPr>
                <w:rFonts w:asciiTheme="minorHAnsi" w:eastAsia="Merriweather" w:hAnsiTheme="minorHAnsi" w:cstheme="minorHAnsi"/>
                <w:color w:val="000000" w:themeColor="text1"/>
                <w:sz w:val="20"/>
                <w:szCs w:val="20"/>
              </w:rPr>
              <w:t xml:space="preserve">Website: </w:t>
            </w:r>
            <w:hyperlink r:id="rId9" w:history="1">
              <w:r w:rsidR="00854B68" w:rsidRPr="002F282F">
                <w:rPr>
                  <w:rStyle w:val="Hyperlink"/>
                  <w:rFonts w:asciiTheme="minorHAnsi" w:eastAsia="Merriweather" w:hAnsiTheme="minorHAnsi" w:cstheme="minorHAnsi"/>
                  <w:sz w:val="20"/>
                  <w:szCs w:val="20"/>
                </w:rPr>
                <w:t>breebrowder.com</w:t>
              </w:r>
            </w:hyperlink>
            <w:r w:rsidR="00854B68" w:rsidRPr="002F282F">
              <w:rPr>
                <w:rFonts w:asciiTheme="minorHAnsi" w:eastAsia="Merriweather" w:hAnsiTheme="minorHAnsi" w:cstheme="minorHAnsi"/>
                <w:color w:val="000000" w:themeColor="text1"/>
                <w:sz w:val="20"/>
                <w:szCs w:val="20"/>
              </w:rPr>
              <w:t xml:space="preserve"> Linkedin: </w:t>
            </w:r>
            <w:hyperlink r:id="rId10" w:history="1">
              <w:r w:rsidR="00854B68" w:rsidRPr="002F282F">
                <w:rPr>
                  <w:rStyle w:val="Hyperlink"/>
                  <w:rFonts w:asciiTheme="minorHAnsi" w:eastAsia="Merriweather" w:hAnsiTheme="minorHAnsi" w:cstheme="minorHAnsi"/>
                  <w:sz w:val="20"/>
                  <w:szCs w:val="20"/>
                </w:rPr>
                <w:t>in/breebrowder/</w:t>
              </w:r>
            </w:hyperlink>
            <w:r w:rsidR="00854B68" w:rsidRPr="002F282F">
              <w:rPr>
                <w:rFonts w:asciiTheme="minorHAnsi" w:eastAsia="Merriweather" w:hAnsiTheme="minorHAnsi" w:cstheme="minorHAnsi"/>
                <w:color w:val="000000" w:themeColor="text1"/>
                <w:sz w:val="20"/>
                <w:szCs w:val="20"/>
              </w:rPr>
              <w:t xml:space="preserve"> Github: </w:t>
            </w:r>
            <w:hyperlink r:id="rId11" w:history="1">
              <w:r w:rsidR="00854B68" w:rsidRPr="002F282F">
                <w:rPr>
                  <w:rStyle w:val="Hyperlink"/>
                  <w:rFonts w:asciiTheme="minorHAnsi" w:eastAsia="Merriweather" w:hAnsiTheme="minorHAnsi" w:cstheme="minorHAnsi"/>
                  <w:sz w:val="20"/>
                  <w:szCs w:val="20"/>
                </w:rPr>
                <w:t>breebrowder</w:t>
              </w:r>
            </w:hyperlink>
            <w:r w:rsidR="00854B68" w:rsidRPr="002F282F">
              <w:rPr>
                <w:rFonts w:asciiTheme="minorHAnsi" w:eastAsia="Merriweather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2F282F">
              <w:rPr>
                <w:rFonts w:asciiTheme="minorHAnsi" w:eastAsia="Merriweather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054FA72E" w14:textId="34A12391" w:rsidR="00F376E5" w:rsidRPr="002F282F" w:rsidRDefault="00F376E5" w:rsidP="0041475F">
            <w:pPr>
              <w:widowControl w:val="0"/>
              <w:jc w:val="right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6DED6AB8" w14:textId="77777777" w:rsidR="00F376E5" w:rsidRPr="002F282F" w:rsidRDefault="00F376E5" w:rsidP="0041475F">
      <w:pPr>
        <w:rPr>
          <w:rFonts w:asciiTheme="minorHAnsi" w:hAnsiTheme="minorHAnsi" w:cstheme="minorHAnsi"/>
          <w:sz w:val="20"/>
          <w:szCs w:val="20"/>
        </w:rPr>
      </w:pPr>
    </w:p>
    <w:p w14:paraId="478585B0" w14:textId="74DFA1BA" w:rsidR="00607F5A" w:rsidRDefault="00607F5A" w:rsidP="0041475F">
      <w:pPr>
        <w:rPr>
          <w:rFonts w:asciiTheme="minorHAnsi" w:hAnsiTheme="minorHAnsi" w:cstheme="minorHAnsi"/>
          <w:color w:val="000000"/>
          <w:sz w:val="20"/>
          <w:szCs w:val="20"/>
        </w:rPr>
      </w:pPr>
      <w:r w:rsidRPr="002F282F">
        <w:rPr>
          <w:rFonts w:asciiTheme="minorHAnsi" w:hAnsiTheme="minorHAnsi" w:cstheme="minorHAnsi"/>
          <w:color w:val="1E2532"/>
          <w:sz w:val="20"/>
          <w:szCs w:val="20"/>
        </w:rPr>
        <w:t>Full Stack Web Developer</w:t>
      </w:r>
      <w:r w:rsidR="00426D66" w:rsidRPr="002F282F">
        <w:rPr>
          <w:rFonts w:asciiTheme="minorHAnsi" w:hAnsiTheme="minorHAnsi" w:cstheme="minorHAnsi"/>
          <w:color w:val="1E2532"/>
          <w:sz w:val="20"/>
          <w:szCs w:val="20"/>
        </w:rPr>
        <w:t xml:space="preserve"> and UI/UX Designer a</w:t>
      </w:r>
      <w:r w:rsidRPr="002F282F">
        <w:rPr>
          <w:rFonts w:asciiTheme="minorHAnsi" w:hAnsiTheme="minorHAnsi" w:cstheme="minorHAnsi"/>
          <w:color w:val="1E2532"/>
          <w:sz w:val="20"/>
          <w:szCs w:val="20"/>
        </w:rPr>
        <w:t>dept at collaborating with business and technical teams to achieve new products and innovate on existing platforms.</w:t>
      </w:r>
      <w:r w:rsidRPr="002F282F">
        <w:rPr>
          <w:rFonts w:asciiTheme="minorHAnsi" w:hAnsiTheme="minorHAnsi" w:cstheme="minorHAnsi"/>
          <w:color w:val="000000"/>
          <w:sz w:val="20"/>
          <w:szCs w:val="20"/>
        </w:rPr>
        <w:t xml:space="preserve"> Focused on strong, agile collaboration to realize a vision that </w:t>
      </w:r>
      <w:r w:rsidR="00426D66" w:rsidRPr="002F282F">
        <w:rPr>
          <w:rFonts w:asciiTheme="minorHAnsi" w:hAnsiTheme="minorHAnsi" w:cstheme="minorHAnsi"/>
          <w:color w:val="000000"/>
          <w:sz w:val="20"/>
          <w:szCs w:val="20"/>
        </w:rPr>
        <w:t xml:space="preserve">fosters </w:t>
      </w:r>
      <w:r w:rsidRPr="002F282F">
        <w:rPr>
          <w:rFonts w:asciiTheme="minorHAnsi" w:hAnsiTheme="minorHAnsi" w:cstheme="minorHAnsi"/>
          <w:color w:val="000000"/>
          <w:sz w:val="20"/>
          <w:szCs w:val="20"/>
        </w:rPr>
        <w:t>meaningful experiences for stakeholders and enable</w:t>
      </w:r>
      <w:r w:rsidR="00426D66" w:rsidRPr="002F282F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Pr="002F282F">
        <w:rPr>
          <w:rFonts w:asciiTheme="minorHAnsi" w:hAnsiTheme="minorHAnsi" w:cstheme="minorHAnsi"/>
          <w:color w:val="000000"/>
          <w:sz w:val="20"/>
          <w:szCs w:val="20"/>
        </w:rPr>
        <w:t xml:space="preserve"> success</w:t>
      </w:r>
      <w:r w:rsidR="00246FC1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424C4432" w14:textId="77777777" w:rsidR="00246FC1" w:rsidRDefault="00246FC1" w:rsidP="0041475F">
      <w:pPr>
        <w:rPr>
          <w:rFonts w:asciiTheme="minorHAnsi" w:hAnsiTheme="minorHAnsi" w:cstheme="minorHAnsi"/>
          <w:color w:val="000000"/>
          <w:sz w:val="20"/>
          <w:szCs w:val="20"/>
        </w:rPr>
      </w:pPr>
    </w:p>
    <w:p w14:paraId="0FFACB3E" w14:textId="216CEBEA" w:rsidR="00246FC1" w:rsidRPr="002F282F" w:rsidRDefault="00246FC1" w:rsidP="00246FC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skills</w:t>
      </w:r>
    </w:p>
    <w:p w14:paraId="6DB280F5" w14:textId="47397902" w:rsidR="00246FC1" w:rsidRPr="009967AB" w:rsidRDefault="009967AB" w:rsidP="00246FC1">
      <w:pPr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9967AB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Technical: JavaScript, Bootstrap, Python, HTML, CSS, React, MongoDB, MySQL, Bash, Git, Github, Netlify</w:t>
      </w:r>
    </w:p>
    <w:p w14:paraId="44E2534C" w14:textId="59CA3BC1" w:rsidR="009967AB" w:rsidRPr="009967AB" w:rsidRDefault="009967AB" w:rsidP="00246FC1">
      <w:pPr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9967AB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Non-technical: User research and strategy, Testing, User stories and personas, Competitive analysis, Information Architecture, Figma, Adobe XD, Responsive web design</w:t>
      </w:r>
    </w:p>
    <w:p w14:paraId="26B653AB" w14:textId="77777777" w:rsidR="00A90527" w:rsidRPr="002F282F" w:rsidRDefault="00A90527" w:rsidP="0041475F">
      <w:pPr>
        <w:rPr>
          <w:rFonts w:asciiTheme="minorHAnsi" w:hAnsiTheme="minorHAnsi" w:cstheme="minorHAnsi"/>
          <w:sz w:val="20"/>
          <w:szCs w:val="20"/>
        </w:rPr>
      </w:pPr>
    </w:p>
    <w:p w14:paraId="3BB495CC" w14:textId="77777777" w:rsidR="00A90527" w:rsidRPr="002F282F" w:rsidRDefault="00251FA2" w:rsidP="00A90527">
      <w:pPr>
        <w:pStyle w:val="Heading1"/>
        <w:rPr>
          <w:rFonts w:asciiTheme="minorHAnsi" w:hAnsiTheme="minorHAnsi" w:cstheme="minorHAnsi"/>
        </w:rPr>
      </w:pPr>
      <w:r w:rsidRPr="002F282F">
        <w:rPr>
          <w:rFonts w:asciiTheme="minorHAnsi" w:hAnsiTheme="minorHAnsi" w:cstheme="minorHAnsi"/>
        </w:rPr>
        <w:t>Education</w:t>
      </w:r>
    </w:p>
    <w:p w14:paraId="589849D7" w14:textId="36F31D0D" w:rsidR="004D5542" w:rsidRPr="00CD360E" w:rsidRDefault="00B75C94" w:rsidP="003F3021">
      <w:pPr>
        <w:tabs>
          <w:tab w:val="left" w:pos="720"/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CD360E">
        <w:rPr>
          <w:rFonts w:asciiTheme="minorHAnsi" w:hAnsiTheme="minorHAnsi" w:cstheme="minorHAnsi"/>
          <w:b/>
          <w:sz w:val="22"/>
          <w:szCs w:val="22"/>
        </w:rPr>
        <w:t>Diploma of C</w:t>
      </w:r>
      <w:r w:rsidR="0041475F" w:rsidRPr="00CD360E">
        <w:rPr>
          <w:rFonts w:asciiTheme="minorHAnsi" w:hAnsiTheme="minorHAnsi" w:cstheme="minorHAnsi"/>
          <w:b/>
          <w:sz w:val="22"/>
          <w:szCs w:val="22"/>
        </w:rPr>
        <w:t>S</w:t>
      </w:r>
      <w:r w:rsidRPr="00CD360E">
        <w:rPr>
          <w:rFonts w:asciiTheme="minorHAnsi" w:hAnsiTheme="minorHAnsi" w:cstheme="minorHAnsi"/>
          <w:b/>
          <w:sz w:val="22"/>
          <w:szCs w:val="22"/>
        </w:rPr>
        <w:t xml:space="preserve"> &amp; Full Stack Web Development</w:t>
      </w:r>
      <w:r w:rsidR="0041475F" w:rsidRPr="00CD360E">
        <w:rPr>
          <w:rFonts w:asciiTheme="minorHAnsi" w:hAnsiTheme="minorHAnsi" w:cstheme="minorHAnsi"/>
          <w:b/>
          <w:sz w:val="22"/>
          <w:szCs w:val="22"/>
        </w:rPr>
        <w:t>, Holberton School</w:t>
      </w:r>
      <w:r w:rsidR="00EA2F62" w:rsidRPr="00CD360E">
        <w:rPr>
          <w:rFonts w:asciiTheme="minorHAnsi" w:hAnsiTheme="minorHAnsi" w:cstheme="minorHAnsi"/>
          <w:sz w:val="22"/>
          <w:szCs w:val="22"/>
        </w:rPr>
        <w:tab/>
      </w:r>
      <w:r w:rsidR="00A90527" w:rsidRPr="00CD360E">
        <w:rPr>
          <w:rFonts w:asciiTheme="minorHAnsi" w:hAnsiTheme="minorHAnsi" w:cstheme="minorHAnsi"/>
          <w:sz w:val="22"/>
          <w:szCs w:val="22"/>
        </w:rPr>
        <w:t xml:space="preserve"> </w:t>
      </w:r>
      <w:r w:rsidRPr="00CD360E">
        <w:rPr>
          <w:rFonts w:asciiTheme="minorHAnsi" w:hAnsiTheme="minorHAnsi" w:cstheme="minorHAnsi"/>
          <w:sz w:val="22"/>
          <w:szCs w:val="22"/>
        </w:rPr>
        <w:t xml:space="preserve">       Sep </w:t>
      </w:r>
      <w:r w:rsidR="00C43191" w:rsidRPr="00CD360E">
        <w:rPr>
          <w:rFonts w:asciiTheme="minorHAnsi" w:hAnsiTheme="minorHAnsi" w:cstheme="minorHAnsi"/>
          <w:sz w:val="22"/>
          <w:szCs w:val="22"/>
        </w:rPr>
        <w:t>‘</w:t>
      </w:r>
      <w:r w:rsidRPr="00CD360E">
        <w:rPr>
          <w:rFonts w:asciiTheme="minorHAnsi" w:hAnsiTheme="minorHAnsi" w:cstheme="minorHAnsi"/>
          <w:sz w:val="22"/>
          <w:szCs w:val="22"/>
        </w:rPr>
        <w:t xml:space="preserve">20 – Jun </w:t>
      </w:r>
      <w:r w:rsidR="00C43191" w:rsidRPr="00CD360E">
        <w:rPr>
          <w:rFonts w:asciiTheme="minorHAnsi" w:hAnsiTheme="minorHAnsi" w:cstheme="minorHAnsi"/>
          <w:sz w:val="22"/>
          <w:szCs w:val="22"/>
        </w:rPr>
        <w:t>‘</w:t>
      </w:r>
      <w:r w:rsidRPr="00CD360E">
        <w:rPr>
          <w:rFonts w:asciiTheme="minorHAnsi" w:hAnsiTheme="minorHAnsi" w:cstheme="minorHAnsi"/>
          <w:sz w:val="22"/>
          <w:szCs w:val="22"/>
        </w:rPr>
        <w:t>22</w:t>
      </w:r>
    </w:p>
    <w:p w14:paraId="1F06F9F6" w14:textId="1DE3FEBB" w:rsidR="00A90527" w:rsidRPr="002F282F" w:rsidRDefault="004D5542" w:rsidP="003F3021">
      <w:pPr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2F282F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Completed a rigorous, fast-paced software development curriculum that strongly emphasizes peer learning by providing project-based modules to complete amongst other students and ourselves, to strengthen the ability to study and learn the material both individually and on a team.</w:t>
      </w:r>
    </w:p>
    <w:p w14:paraId="4EB0197C" w14:textId="77777777" w:rsidR="003224FF" w:rsidRPr="002F282F" w:rsidRDefault="003224FF" w:rsidP="003224FF">
      <w:pPr>
        <w:rPr>
          <w:rFonts w:asciiTheme="minorHAnsi" w:hAnsiTheme="minorHAnsi" w:cstheme="minorHAnsi"/>
          <w:color w:val="595959" w:themeColor="text1" w:themeTint="A6"/>
        </w:rPr>
      </w:pPr>
    </w:p>
    <w:p w14:paraId="69B003E4" w14:textId="7CBE0576" w:rsidR="00EA2F62" w:rsidRPr="00CD360E" w:rsidRDefault="0041475F" w:rsidP="003224FF">
      <w:pPr>
        <w:tabs>
          <w:tab w:val="left" w:pos="720"/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CD360E">
        <w:rPr>
          <w:rFonts w:asciiTheme="minorHAnsi" w:hAnsiTheme="minorHAnsi" w:cstheme="minorHAnsi"/>
          <w:b/>
          <w:sz w:val="22"/>
          <w:szCs w:val="22"/>
        </w:rPr>
        <w:t>Google UX Design Professional Certificate</w:t>
      </w:r>
      <w:r w:rsidR="00C43191" w:rsidRPr="00CD360E">
        <w:rPr>
          <w:rFonts w:asciiTheme="minorHAnsi" w:hAnsiTheme="minorHAnsi" w:cstheme="minorHAnsi"/>
          <w:b/>
          <w:sz w:val="22"/>
          <w:szCs w:val="22"/>
        </w:rPr>
        <w:t>, Coursera</w:t>
      </w:r>
      <w:r w:rsidR="00671C13" w:rsidRPr="00CD360E">
        <w:rPr>
          <w:rFonts w:asciiTheme="minorHAnsi" w:hAnsiTheme="minorHAnsi" w:cstheme="minorHAnsi"/>
          <w:b/>
          <w:sz w:val="22"/>
          <w:szCs w:val="22"/>
        </w:rPr>
        <w:t xml:space="preserve">             </w:t>
      </w:r>
      <w:r w:rsidR="00EA2F62" w:rsidRPr="00CD360E">
        <w:rPr>
          <w:rFonts w:asciiTheme="minorHAnsi" w:hAnsiTheme="minorHAnsi" w:cstheme="minorHAnsi"/>
          <w:sz w:val="22"/>
          <w:szCs w:val="22"/>
        </w:rPr>
        <w:tab/>
      </w:r>
      <w:r w:rsidR="00671C13" w:rsidRPr="00CD360E">
        <w:rPr>
          <w:rFonts w:asciiTheme="minorHAnsi" w:hAnsiTheme="minorHAnsi" w:cstheme="minorHAnsi"/>
          <w:sz w:val="22"/>
          <w:szCs w:val="22"/>
        </w:rPr>
        <w:t xml:space="preserve">                 Jan ’22 – Jun ‘22</w:t>
      </w:r>
    </w:p>
    <w:p w14:paraId="0675F38D" w14:textId="149758E2" w:rsidR="00A90527" w:rsidRPr="002F282F" w:rsidRDefault="003224FF" w:rsidP="003224FF">
      <w:pPr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2F282F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Completed a six-month certification program rooted in the fundamentals of user experience design and research, and creating real life case studies that follow major design trends and principles, utilizing User-Centered and Design Thinking Frameworks.</w:t>
      </w:r>
    </w:p>
    <w:p w14:paraId="0D39A06F" w14:textId="77777777" w:rsidR="003224FF" w:rsidRPr="002F282F" w:rsidRDefault="003224FF" w:rsidP="003224FF">
      <w:pPr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</w:p>
    <w:p w14:paraId="760D1C72" w14:textId="532C64B3" w:rsidR="00251FA2" w:rsidRPr="002F282F" w:rsidRDefault="005C3760" w:rsidP="00251FA2">
      <w:pPr>
        <w:pStyle w:val="Heading1"/>
        <w:rPr>
          <w:rFonts w:asciiTheme="minorHAnsi" w:hAnsiTheme="minorHAnsi" w:cstheme="minorHAnsi"/>
        </w:rPr>
      </w:pPr>
      <w:r w:rsidRPr="002F282F">
        <w:rPr>
          <w:rFonts w:asciiTheme="minorHAnsi" w:hAnsiTheme="minorHAnsi" w:cstheme="minorHAnsi"/>
        </w:rPr>
        <w:t>Professional experience</w:t>
      </w:r>
    </w:p>
    <w:p w14:paraId="4DA69B9B" w14:textId="45BEC31C" w:rsidR="005C3760" w:rsidRPr="00CD360E" w:rsidRDefault="005C3760" w:rsidP="005C3760">
      <w:pPr>
        <w:tabs>
          <w:tab w:val="left" w:pos="720"/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CD360E">
        <w:rPr>
          <w:rFonts w:asciiTheme="minorHAnsi" w:hAnsiTheme="minorHAnsi" w:cstheme="minorHAnsi"/>
          <w:b/>
          <w:sz w:val="22"/>
          <w:szCs w:val="22"/>
        </w:rPr>
        <w:t>Entry Level Web Developer</w:t>
      </w:r>
      <w:r w:rsidRPr="00CD360E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CD360E">
        <w:rPr>
          <w:rFonts w:asciiTheme="minorHAnsi" w:hAnsiTheme="minorHAnsi" w:cstheme="minorHAnsi"/>
          <w:b/>
          <w:sz w:val="22"/>
          <w:szCs w:val="22"/>
        </w:rPr>
        <w:t>Myers Marketing Management</w:t>
      </w:r>
      <w:r w:rsidRPr="00CD360E">
        <w:rPr>
          <w:rFonts w:asciiTheme="minorHAnsi" w:hAnsiTheme="minorHAnsi" w:cstheme="minorHAnsi"/>
          <w:sz w:val="22"/>
          <w:szCs w:val="22"/>
        </w:rPr>
        <w:tab/>
        <w:t xml:space="preserve"> </w:t>
      </w:r>
      <w:r w:rsidRPr="00CD360E">
        <w:rPr>
          <w:rFonts w:asciiTheme="minorHAnsi" w:hAnsiTheme="minorHAnsi" w:cstheme="minorHAnsi"/>
          <w:sz w:val="22"/>
          <w:szCs w:val="22"/>
        </w:rPr>
        <w:t xml:space="preserve">   </w:t>
      </w:r>
      <w:r w:rsidRPr="00CD360E">
        <w:rPr>
          <w:rFonts w:asciiTheme="minorHAnsi" w:hAnsiTheme="minorHAnsi" w:cstheme="minorHAnsi"/>
          <w:sz w:val="22"/>
          <w:szCs w:val="22"/>
        </w:rPr>
        <w:t xml:space="preserve">       </w:t>
      </w:r>
      <w:r w:rsidRPr="00CD360E">
        <w:rPr>
          <w:rFonts w:asciiTheme="minorHAnsi" w:hAnsiTheme="minorHAnsi" w:cstheme="minorHAnsi"/>
          <w:sz w:val="22"/>
          <w:szCs w:val="22"/>
        </w:rPr>
        <w:t xml:space="preserve">      Aug ‘22</w:t>
      </w:r>
      <w:r w:rsidRPr="00CD360E">
        <w:rPr>
          <w:rFonts w:asciiTheme="minorHAnsi" w:hAnsiTheme="minorHAnsi" w:cstheme="minorHAnsi"/>
          <w:sz w:val="22"/>
          <w:szCs w:val="22"/>
        </w:rPr>
        <w:t xml:space="preserve"> – </w:t>
      </w:r>
      <w:r w:rsidRPr="00CD360E">
        <w:rPr>
          <w:rFonts w:asciiTheme="minorHAnsi" w:hAnsiTheme="minorHAnsi" w:cstheme="minorHAnsi"/>
          <w:sz w:val="22"/>
          <w:szCs w:val="22"/>
        </w:rPr>
        <w:t>Present</w:t>
      </w:r>
    </w:p>
    <w:p w14:paraId="0BAC5EE1" w14:textId="6157D216" w:rsidR="005C3760" w:rsidRPr="00CD360E" w:rsidRDefault="005C3760" w:rsidP="005C37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CD360E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Design landing pages</w:t>
      </w:r>
      <w:r w:rsidR="003F3021" w:rsidRPr="00CD360E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for a variety of industries and maintain, expand and scale existing sites.</w:t>
      </w:r>
    </w:p>
    <w:p w14:paraId="553CBBC6" w14:textId="24319A36" w:rsidR="003F3021" w:rsidRPr="00CD360E" w:rsidRDefault="003F3021" w:rsidP="005C3760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CD360E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Optimize pages for SEO and write custom HTML, PHP, CSS and JavaScript for existing websites and applications.</w:t>
      </w:r>
    </w:p>
    <w:p w14:paraId="6EC0A1D8" w14:textId="71417085" w:rsidR="005C3760" w:rsidRPr="00CD360E" w:rsidRDefault="003F3021" w:rsidP="003F302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CD360E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Assist in troubleshooting issues on web-based systems, including WordPress and DIVI.</w:t>
      </w:r>
    </w:p>
    <w:p w14:paraId="7686972C" w14:textId="77777777" w:rsidR="003F3021" w:rsidRPr="00CD360E" w:rsidRDefault="003F3021" w:rsidP="003F3021">
      <w:pPr>
        <w:pStyle w:val="ListParagraph"/>
        <w:rPr>
          <w:rFonts w:asciiTheme="minorHAnsi" w:hAnsiTheme="minorHAnsi" w:cstheme="minorHAnsi"/>
          <w:color w:val="595959" w:themeColor="text1" w:themeTint="A6"/>
          <w:sz w:val="18"/>
          <w:szCs w:val="18"/>
        </w:rPr>
      </w:pPr>
    </w:p>
    <w:p w14:paraId="6F0DDFF0" w14:textId="6004263D" w:rsidR="005C3760" w:rsidRPr="00CD360E" w:rsidRDefault="003F3021" w:rsidP="005C3760">
      <w:pPr>
        <w:tabs>
          <w:tab w:val="left" w:pos="720"/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CD360E">
        <w:rPr>
          <w:rFonts w:asciiTheme="minorHAnsi" w:hAnsiTheme="minorHAnsi" w:cstheme="minorHAnsi"/>
          <w:b/>
          <w:sz w:val="22"/>
          <w:szCs w:val="22"/>
        </w:rPr>
        <w:t xml:space="preserve">Web Design Intern, Reed Design Group                          </w:t>
      </w:r>
      <w:r w:rsidR="005C3760" w:rsidRPr="00CD360E">
        <w:rPr>
          <w:rFonts w:asciiTheme="minorHAnsi" w:hAnsiTheme="minorHAnsi" w:cstheme="minorHAnsi"/>
          <w:sz w:val="22"/>
          <w:szCs w:val="22"/>
        </w:rPr>
        <w:tab/>
        <w:t xml:space="preserve">                 </w:t>
      </w:r>
      <w:r w:rsidRPr="00CD360E">
        <w:rPr>
          <w:rFonts w:asciiTheme="minorHAnsi" w:hAnsiTheme="minorHAnsi" w:cstheme="minorHAnsi"/>
          <w:sz w:val="22"/>
          <w:szCs w:val="22"/>
        </w:rPr>
        <w:t xml:space="preserve">         </w:t>
      </w:r>
      <w:r w:rsidR="005C3760" w:rsidRPr="00CD360E">
        <w:rPr>
          <w:rFonts w:asciiTheme="minorHAnsi" w:hAnsiTheme="minorHAnsi" w:cstheme="minorHAnsi"/>
          <w:sz w:val="22"/>
          <w:szCs w:val="22"/>
        </w:rPr>
        <w:t>Jan ’22 – Jun ‘22</w:t>
      </w:r>
    </w:p>
    <w:p w14:paraId="716A6D50" w14:textId="499CFE2D" w:rsidR="00592CA9" w:rsidRPr="00CD360E" w:rsidRDefault="00592CA9" w:rsidP="00592CA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CD360E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Explored competitor websites and ran high-level analysis in order to recommend detailed improvements to both form and substance to increase revenue streams.</w:t>
      </w:r>
    </w:p>
    <w:p w14:paraId="1AF08C3A" w14:textId="10E0B4FA" w:rsidR="00592CA9" w:rsidRPr="00CD360E" w:rsidRDefault="00592CA9" w:rsidP="00592CA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CD360E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Prototyped and wireframed design ideas for websites using common design principles and with accessibility in mind.</w:t>
      </w:r>
    </w:p>
    <w:p w14:paraId="042D8032" w14:textId="77777777" w:rsidR="00A90527" w:rsidRPr="00CD360E" w:rsidRDefault="00A90527" w:rsidP="00A90527">
      <w:pPr>
        <w:rPr>
          <w:rFonts w:asciiTheme="minorHAnsi" w:hAnsiTheme="minorHAnsi" w:cstheme="minorHAnsi"/>
          <w:sz w:val="20"/>
          <w:szCs w:val="20"/>
        </w:rPr>
      </w:pPr>
    </w:p>
    <w:p w14:paraId="609BBA54" w14:textId="6A5DB9AA" w:rsidR="00251FA2" w:rsidRPr="002F282F" w:rsidRDefault="00426D66" w:rsidP="00251FA2">
      <w:pPr>
        <w:pStyle w:val="Heading1"/>
        <w:rPr>
          <w:rFonts w:asciiTheme="minorHAnsi" w:hAnsiTheme="minorHAnsi" w:cstheme="minorHAnsi"/>
        </w:rPr>
      </w:pPr>
      <w:r w:rsidRPr="002F282F">
        <w:rPr>
          <w:rFonts w:asciiTheme="minorHAnsi" w:hAnsiTheme="minorHAnsi" w:cstheme="minorHAnsi"/>
        </w:rPr>
        <w:t>Projects</w:t>
      </w:r>
    </w:p>
    <w:p w14:paraId="0E7E9AD5" w14:textId="0E20B7A0" w:rsidR="001520E4" w:rsidRPr="00CD360E" w:rsidRDefault="001520E4" w:rsidP="00CD360E">
      <w:pPr>
        <w:tabs>
          <w:tab w:val="left" w:pos="720"/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CD360E">
        <w:rPr>
          <w:rFonts w:asciiTheme="minorHAnsi" w:hAnsiTheme="minorHAnsi" w:cstheme="minorHAnsi"/>
          <w:b/>
          <w:sz w:val="22"/>
          <w:szCs w:val="22"/>
        </w:rPr>
        <w:t xml:space="preserve">SmileSchool Web Application                                        </w:t>
      </w:r>
      <w:r w:rsidRPr="00CD360E">
        <w:rPr>
          <w:rFonts w:asciiTheme="minorHAnsi" w:hAnsiTheme="minorHAnsi" w:cstheme="minorHAnsi"/>
          <w:sz w:val="22"/>
          <w:szCs w:val="22"/>
        </w:rPr>
        <w:tab/>
        <w:t xml:space="preserve">                             Oct ’21 – Nov ‘21</w:t>
      </w:r>
    </w:p>
    <w:p w14:paraId="73FFE5E4" w14:textId="1DE13CFC" w:rsidR="00CD360E" w:rsidRPr="009967AB" w:rsidRDefault="001520E4" w:rsidP="00CD360E">
      <w:pPr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9967AB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A dynamic web application advertising membership and pricing information for smile tutorials, utilizing a preconfigured API, Bootstrap, JavaScript, jQuery, and web designs created by a UI/UX Designer</w:t>
      </w:r>
      <w:r w:rsidRPr="009967AB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.</w:t>
      </w:r>
    </w:p>
    <w:p w14:paraId="261B6DA0" w14:textId="77777777" w:rsidR="00CD360E" w:rsidRPr="00CD360E" w:rsidRDefault="00CD360E" w:rsidP="00CD360E">
      <w:pPr>
        <w:tabs>
          <w:tab w:val="left" w:pos="720"/>
          <w:tab w:val="right" w:pos="8640"/>
        </w:tabs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</w:p>
    <w:p w14:paraId="708546EB" w14:textId="095F3FB3" w:rsidR="001520E4" w:rsidRPr="00CD360E" w:rsidRDefault="001520E4" w:rsidP="00CD360E">
      <w:pPr>
        <w:tabs>
          <w:tab w:val="left" w:pos="720"/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CD360E">
        <w:rPr>
          <w:rFonts w:asciiTheme="minorHAnsi" w:hAnsiTheme="minorHAnsi" w:cstheme="minorHAnsi"/>
          <w:b/>
          <w:sz w:val="22"/>
          <w:szCs w:val="22"/>
        </w:rPr>
        <w:t>Rocket Labs Fitness: Mobile Gym App Case Study</w:t>
      </w:r>
      <w:r w:rsidRPr="00CD360E">
        <w:rPr>
          <w:rFonts w:asciiTheme="minorHAnsi" w:hAnsiTheme="minorHAnsi" w:cstheme="minorHAnsi"/>
          <w:sz w:val="22"/>
          <w:szCs w:val="22"/>
        </w:rPr>
        <w:tab/>
        <w:t xml:space="preserve">                                 Jan ’22 – Mar ‘22</w:t>
      </w:r>
    </w:p>
    <w:p w14:paraId="57A27565" w14:textId="7F3C3750" w:rsidR="001520E4" w:rsidRPr="00CD360E" w:rsidRDefault="001520E4" w:rsidP="00CD360E">
      <w:pPr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CD360E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A complete case study cycling through the five stages: Empathize, Define, Ideate, Prototype, and Test in order to create solutions for users from larger demogra</w:t>
      </w:r>
      <w:r w:rsidR="00CD360E" w:rsidRPr="00CD360E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phics to seek more active lifestyles.</w:t>
      </w:r>
    </w:p>
    <w:p w14:paraId="4422E2AF" w14:textId="77777777" w:rsidR="00CD360E" w:rsidRPr="00CD360E" w:rsidRDefault="00CD360E" w:rsidP="00CD360E">
      <w:pPr>
        <w:rPr>
          <w:rFonts w:asciiTheme="minorHAnsi" w:hAnsiTheme="minorHAnsi" w:cstheme="minorHAnsi"/>
          <w:color w:val="595959" w:themeColor="text1" w:themeTint="A6"/>
          <w:sz w:val="18"/>
          <w:szCs w:val="18"/>
        </w:rPr>
      </w:pPr>
    </w:p>
    <w:p w14:paraId="31CCB211" w14:textId="123007A8" w:rsidR="00426D66" w:rsidRPr="00CD360E" w:rsidRDefault="00426D66" w:rsidP="00CD360E">
      <w:pPr>
        <w:tabs>
          <w:tab w:val="left" w:pos="720"/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CD360E">
        <w:rPr>
          <w:rFonts w:asciiTheme="minorHAnsi" w:hAnsiTheme="minorHAnsi" w:cstheme="minorHAnsi"/>
          <w:b/>
          <w:sz w:val="22"/>
          <w:szCs w:val="22"/>
        </w:rPr>
        <w:t xml:space="preserve">COMMODEL Desktop Application                                        </w:t>
      </w:r>
      <w:r w:rsidRPr="00CD360E">
        <w:rPr>
          <w:rFonts w:asciiTheme="minorHAnsi" w:hAnsiTheme="minorHAnsi" w:cstheme="minorHAnsi"/>
          <w:sz w:val="22"/>
          <w:szCs w:val="22"/>
        </w:rPr>
        <w:tab/>
        <w:t xml:space="preserve">                 </w:t>
      </w:r>
      <w:r w:rsidR="006E2669" w:rsidRPr="00CD360E">
        <w:rPr>
          <w:rFonts w:asciiTheme="minorHAnsi" w:hAnsiTheme="minorHAnsi" w:cstheme="minorHAnsi"/>
          <w:sz w:val="22"/>
          <w:szCs w:val="22"/>
        </w:rPr>
        <w:t xml:space="preserve">  May</w:t>
      </w:r>
      <w:r w:rsidRPr="00CD360E">
        <w:rPr>
          <w:rFonts w:asciiTheme="minorHAnsi" w:hAnsiTheme="minorHAnsi" w:cstheme="minorHAnsi"/>
          <w:sz w:val="22"/>
          <w:szCs w:val="22"/>
        </w:rPr>
        <w:t xml:space="preserve"> ‘22 – </w:t>
      </w:r>
      <w:r w:rsidR="006E2669" w:rsidRPr="00CD360E">
        <w:rPr>
          <w:rFonts w:asciiTheme="minorHAnsi" w:hAnsiTheme="minorHAnsi" w:cstheme="minorHAnsi"/>
          <w:sz w:val="22"/>
          <w:szCs w:val="22"/>
        </w:rPr>
        <w:t>Jun ‘22</w:t>
      </w:r>
    </w:p>
    <w:p w14:paraId="70FA0BAF" w14:textId="715DC202" w:rsidR="00A90527" w:rsidRPr="009967AB" w:rsidRDefault="00426D66" w:rsidP="00A90527">
      <w:pPr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  <w:r w:rsidRPr="00CD360E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A </w:t>
      </w:r>
      <w:r w:rsidR="002F282F" w:rsidRPr="00CD360E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full st</w:t>
      </w:r>
      <w:r w:rsidR="00246FC1" w:rsidRPr="00CD360E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ack </w:t>
      </w:r>
      <w:r w:rsidRPr="00CD360E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e-commerce platform that generates 3D/XR models for consumers, representing individual identities</w:t>
      </w:r>
      <w:r w:rsidR="00246FC1" w:rsidRPr="00CD360E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and beliefs, utilizing MongoDB, Express, React, </w:t>
      </w:r>
      <w:r w:rsidR="00246FC1" w:rsidRPr="00CD360E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Node.js</w:t>
      </w:r>
      <w:r w:rsidR="00246FC1" w:rsidRPr="00CD360E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, etc.</w:t>
      </w:r>
    </w:p>
    <w:sectPr w:rsidR="00A90527" w:rsidRPr="009967AB" w:rsidSect="001C29E5">
      <w:footerReference w:type="default" r:id="rId12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EF91A" w14:textId="77777777" w:rsidR="00607F5A" w:rsidRDefault="00607F5A" w:rsidP="005A7565">
      <w:r>
        <w:separator/>
      </w:r>
    </w:p>
  </w:endnote>
  <w:endnote w:type="continuationSeparator" w:id="0">
    <w:p w14:paraId="7EE80BE1" w14:textId="77777777" w:rsidR="00607F5A" w:rsidRDefault="00607F5A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9C6F" w14:textId="08A5DB52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F39E7" w14:textId="77777777" w:rsidR="00607F5A" w:rsidRDefault="00607F5A" w:rsidP="005A7565">
      <w:r>
        <w:separator/>
      </w:r>
    </w:p>
  </w:footnote>
  <w:footnote w:type="continuationSeparator" w:id="0">
    <w:p w14:paraId="30620039" w14:textId="77777777" w:rsidR="00607F5A" w:rsidRDefault="00607F5A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683"/>
    <w:multiLevelType w:val="hybridMultilevel"/>
    <w:tmpl w:val="8C2E655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14045210">
    <w:abstractNumId w:val="1"/>
  </w:num>
  <w:num w:numId="2" w16cid:durableId="186144071">
    <w:abstractNumId w:val="5"/>
  </w:num>
  <w:num w:numId="3" w16cid:durableId="2086338953">
    <w:abstractNumId w:val="6"/>
  </w:num>
  <w:num w:numId="4" w16cid:durableId="1842967773">
    <w:abstractNumId w:val="4"/>
  </w:num>
  <w:num w:numId="5" w16cid:durableId="1483278900">
    <w:abstractNumId w:val="7"/>
  </w:num>
  <w:num w:numId="6" w16cid:durableId="871452883">
    <w:abstractNumId w:val="2"/>
  </w:num>
  <w:num w:numId="7" w16cid:durableId="1663269852">
    <w:abstractNumId w:val="3"/>
  </w:num>
  <w:num w:numId="8" w16cid:durableId="51249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5A"/>
    <w:rsid w:val="000208CD"/>
    <w:rsid w:val="000268E2"/>
    <w:rsid w:val="000643B3"/>
    <w:rsid w:val="000B4391"/>
    <w:rsid w:val="000E6D36"/>
    <w:rsid w:val="001520E4"/>
    <w:rsid w:val="0015295F"/>
    <w:rsid w:val="00162986"/>
    <w:rsid w:val="001B0371"/>
    <w:rsid w:val="001C29E5"/>
    <w:rsid w:val="001E0FD6"/>
    <w:rsid w:val="001E6A4B"/>
    <w:rsid w:val="00241560"/>
    <w:rsid w:val="0024293F"/>
    <w:rsid w:val="00246FC1"/>
    <w:rsid w:val="00251FA2"/>
    <w:rsid w:val="00280927"/>
    <w:rsid w:val="00292655"/>
    <w:rsid w:val="002F282F"/>
    <w:rsid w:val="003224FF"/>
    <w:rsid w:val="0033557D"/>
    <w:rsid w:val="00363CFD"/>
    <w:rsid w:val="00381598"/>
    <w:rsid w:val="003A0D27"/>
    <w:rsid w:val="003A6261"/>
    <w:rsid w:val="003B19FB"/>
    <w:rsid w:val="003D2340"/>
    <w:rsid w:val="003E0912"/>
    <w:rsid w:val="003F3021"/>
    <w:rsid w:val="0041475F"/>
    <w:rsid w:val="00426D66"/>
    <w:rsid w:val="00444D0A"/>
    <w:rsid w:val="004725C4"/>
    <w:rsid w:val="004C4A7A"/>
    <w:rsid w:val="004D5542"/>
    <w:rsid w:val="004E676C"/>
    <w:rsid w:val="00532F85"/>
    <w:rsid w:val="00561D97"/>
    <w:rsid w:val="005709EC"/>
    <w:rsid w:val="0058698A"/>
    <w:rsid w:val="00592CA9"/>
    <w:rsid w:val="005965D6"/>
    <w:rsid w:val="005A7565"/>
    <w:rsid w:val="005C3760"/>
    <w:rsid w:val="00605767"/>
    <w:rsid w:val="00607F5A"/>
    <w:rsid w:val="00635AE1"/>
    <w:rsid w:val="00644F9A"/>
    <w:rsid w:val="00671C13"/>
    <w:rsid w:val="0068627A"/>
    <w:rsid w:val="006D230D"/>
    <w:rsid w:val="006E2669"/>
    <w:rsid w:val="007206A2"/>
    <w:rsid w:val="00743C1C"/>
    <w:rsid w:val="007C56F7"/>
    <w:rsid w:val="007C734D"/>
    <w:rsid w:val="00814728"/>
    <w:rsid w:val="008524B4"/>
    <w:rsid w:val="00854B68"/>
    <w:rsid w:val="008A57C6"/>
    <w:rsid w:val="008A60B6"/>
    <w:rsid w:val="008D41CD"/>
    <w:rsid w:val="00940F57"/>
    <w:rsid w:val="0098550F"/>
    <w:rsid w:val="009967AB"/>
    <w:rsid w:val="009C6AA9"/>
    <w:rsid w:val="00A04473"/>
    <w:rsid w:val="00A23D2E"/>
    <w:rsid w:val="00A90527"/>
    <w:rsid w:val="00AA0CA0"/>
    <w:rsid w:val="00B703F2"/>
    <w:rsid w:val="00B75C94"/>
    <w:rsid w:val="00B77C69"/>
    <w:rsid w:val="00B8192E"/>
    <w:rsid w:val="00BA03D1"/>
    <w:rsid w:val="00BA4A75"/>
    <w:rsid w:val="00BC7DFE"/>
    <w:rsid w:val="00BF2BDF"/>
    <w:rsid w:val="00C10152"/>
    <w:rsid w:val="00C306A5"/>
    <w:rsid w:val="00C43191"/>
    <w:rsid w:val="00C503E6"/>
    <w:rsid w:val="00C55B0B"/>
    <w:rsid w:val="00C626BE"/>
    <w:rsid w:val="00C70C0B"/>
    <w:rsid w:val="00C7118F"/>
    <w:rsid w:val="00C7161D"/>
    <w:rsid w:val="00CB10ED"/>
    <w:rsid w:val="00CD360E"/>
    <w:rsid w:val="00D83A1D"/>
    <w:rsid w:val="00D965EB"/>
    <w:rsid w:val="00DA1702"/>
    <w:rsid w:val="00DC2E06"/>
    <w:rsid w:val="00E105CB"/>
    <w:rsid w:val="00E32EC6"/>
    <w:rsid w:val="00E44059"/>
    <w:rsid w:val="00E74BC9"/>
    <w:rsid w:val="00E85944"/>
    <w:rsid w:val="00E969E4"/>
    <w:rsid w:val="00EA2F62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AE3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3760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92CA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owder.bree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reebrowd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reebrowd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reebrowder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eebrowder/Library/Containers/com.microsoft.Word/Data/Library/Application%20Support/Microsoft/Office/16.0/DTS/Search/%7bF429EA7F-05EF-DA4F-AA9E-7E0CF80B25AD%7dtf1641208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06A947-01F2-C147-A7A8-ADECC5636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1</Pages>
  <Words>403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2022-08-18T19:30:00Z</dcterms:created>
  <dcterms:modified xsi:type="dcterms:W3CDTF">2022-08-18T21:59:00Z</dcterms:modified>
</cp:coreProperties>
</file>